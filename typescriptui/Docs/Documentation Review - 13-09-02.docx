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32" w:rsidRDefault="00831B89">
      <w:pPr>
        <w:pStyle w:val="Title"/>
      </w:pPr>
      <w:r>
        <w:t>Documentation Review</w:t>
      </w:r>
    </w:p>
    <w:p w:rsidR="00121932" w:rsidRDefault="00831B89">
      <w:pPr>
        <w:pStyle w:val="Heading1"/>
      </w:pPr>
      <w:r>
        <w:t>English Documentation</w:t>
      </w:r>
    </w:p>
    <w:p w:rsidR="0092434F" w:rsidRDefault="0092434F" w:rsidP="00806EE9">
      <w:pPr>
        <w:pStyle w:val="Heading2"/>
      </w:pPr>
      <w:r>
        <w:t>Current Status</w:t>
      </w:r>
    </w:p>
    <w:p w:rsidR="00735D7B" w:rsidRDefault="0092434F" w:rsidP="0092434F">
      <w:r>
        <w:t>The English documentation</w:t>
      </w:r>
      <w:r w:rsidR="00735D7B">
        <w:t xml:space="preserve"> is currently incomplete but getting better much faster. There are two sides to documentation:</w:t>
      </w:r>
    </w:p>
    <w:p w:rsidR="00735D7B" w:rsidRDefault="00735D7B" w:rsidP="00735D7B">
      <w:pPr>
        <w:pStyle w:val="ListParagraph"/>
        <w:numPr>
          <w:ilvl w:val="0"/>
          <w:numId w:val="13"/>
        </w:numPr>
      </w:pPr>
      <w:r>
        <w:t>Online</w:t>
      </w:r>
    </w:p>
    <w:p w:rsidR="00735D7B" w:rsidRDefault="00735D7B" w:rsidP="00735D7B">
      <w:pPr>
        <w:pStyle w:val="ListParagraph"/>
        <w:numPr>
          <w:ilvl w:val="1"/>
          <w:numId w:val="13"/>
        </w:numPr>
      </w:pPr>
      <w:r>
        <w:t>Tutorial/explanatory pages</w:t>
      </w:r>
    </w:p>
    <w:p w:rsidR="00735D7B" w:rsidRDefault="00735D7B" w:rsidP="00735D7B">
      <w:pPr>
        <w:pStyle w:val="ListParagraph"/>
        <w:numPr>
          <w:ilvl w:val="1"/>
          <w:numId w:val="13"/>
        </w:numPr>
      </w:pPr>
      <w:r>
        <w:t>Technical documentation (generated from inline documentation using compiler)</w:t>
      </w:r>
    </w:p>
    <w:p w:rsidR="00735D7B" w:rsidRDefault="00735D7B" w:rsidP="00735D7B">
      <w:pPr>
        <w:pStyle w:val="ListParagraph"/>
        <w:numPr>
          <w:ilvl w:val="0"/>
          <w:numId w:val="13"/>
        </w:numPr>
      </w:pPr>
      <w:r>
        <w:t>Inline</w:t>
      </w:r>
    </w:p>
    <w:p w:rsidR="00E27486" w:rsidRDefault="00735D7B" w:rsidP="00E27486">
      <w:pPr>
        <w:pStyle w:val="ListParagraph"/>
        <w:numPr>
          <w:ilvl w:val="1"/>
          <w:numId w:val="13"/>
        </w:numPr>
      </w:pPr>
      <w:r>
        <w:t>JSDoc comments on the code itself.</w:t>
      </w:r>
    </w:p>
    <w:p w:rsidR="00E27486" w:rsidRDefault="00E27486" w:rsidP="00E27486">
      <w:r>
        <w:t>Looking at each side in turn:</w:t>
      </w:r>
    </w:p>
    <w:p w:rsidR="00E27486" w:rsidRDefault="00E27486" w:rsidP="00FE182C">
      <w:pPr>
        <w:pStyle w:val="Heading3"/>
        <w:rPr>
          <w:rStyle w:val="SubtleEmphasis"/>
          <w:i w:val="0"/>
          <w:iCs w:val="0"/>
          <w:color w:val="000000" w:themeColor="text1"/>
        </w:rPr>
      </w:pPr>
      <w:r w:rsidRPr="00FE182C">
        <w:rPr>
          <w:rStyle w:val="SubtleEmphasis"/>
          <w:i w:val="0"/>
          <w:iCs w:val="0"/>
          <w:color w:val="000000" w:themeColor="text1"/>
        </w:rPr>
        <w:t>Online</w:t>
      </w:r>
    </w:p>
    <w:p w:rsidR="00E27486" w:rsidRDefault="00E27486" w:rsidP="00E27486">
      <w:pPr>
        <w:pStyle w:val="ListParagraph"/>
        <w:numPr>
          <w:ilvl w:val="0"/>
          <w:numId w:val="13"/>
        </w:numPr>
        <w:rPr>
          <w:rStyle w:val="Emphasis"/>
          <w:i w:val="0"/>
          <w:iCs w:val="0"/>
        </w:rPr>
      </w:pPr>
      <w:r w:rsidRPr="00E27486">
        <w:rPr>
          <w:rStyle w:val="Emphasis"/>
          <w:i w:val="0"/>
          <w:iCs w:val="0"/>
        </w:rPr>
        <w:t>Incomplete</w:t>
      </w:r>
    </w:p>
    <w:p w:rsidR="00E27486" w:rsidRPr="003B55C1" w:rsidRDefault="00E27486" w:rsidP="00E27486">
      <w:pPr>
        <w:pStyle w:val="ListParagraph"/>
        <w:numPr>
          <w:ilvl w:val="0"/>
          <w:numId w:val="13"/>
        </w:numPr>
        <w:rPr>
          <w:rStyle w:val="Emphasis"/>
          <w:i w:val="0"/>
          <w:iCs w:val="0"/>
        </w:rPr>
      </w:pPr>
      <w:r>
        <w:rPr>
          <w:rStyle w:val="Emphasis"/>
          <w:i w:val="0"/>
          <w:iCs w:val="0"/>
        </w:rPr>
        <w:t>Consistency:</w:t>
      </w:r>
      <w:r w:rsidR="00EE0F56">
        <w:rPr>
          <w:rStyle w:val="Emphasis"/>
          <w:i w:val="0"/>
          <w:iCs w:val="0"/>
        </w:rPr>
        <w:t xml:space="preserve"> </w:t>
      </w:r>
      <w:r w:rsidR="00EE0F56" w:rsidRPr="00EE0F56">
        <w:rPr>
          <w:rStyle w:val="Emphasis"/>
          <w:b/>
          <w:i w:val="0"/>
          <w:iCs w:val="0"/>
        </w:rPr>
        <w:t>Poor</w:t>
      </w:r>
    </w:p>
    <w:p w:rsidR="003B55C1" w:rsidRDefault="003B55C1" w:rsidP="003B55C1">
      <w:pPr>
        <w:pStyle w:val="ListParagraph"/>
        <w:numPr>
          <w:ilvl w:val="1"/>
          <w:numId w:val="13"/>
        </w:numPr>
        <w:rPr>
          <w:rStyle w:val="Emphasis"/>
          <w:i w:val="0"/>
          <w:iCs w:val="0"/>
        </w:rPr>
      </w:pPr>
      <w:r w:rsidRPr="003B55C1">
        <w:rPr>
          <w:rStyle w:val="Emphasis"/>
          <w:i w:val="0"/>
          <w:iCs w:val="0"/>
        </w:rPr>
        <w:t xml:space="preserve">Consistent </w:t>
      </w:r>
      <w:r>
        <w:rPr>
          <w:rStyle w:val="Emphasis"/>
          <w:i w:val="0"/>
          <w:iCs w:val="0"/>
        </w:rPr>
        <w:t>style</w:t>
      </w:r>
    </w:p>
    <w:p w:rsidR="003B55C1" w:rsidRPr="003B55C1" w:rsidRDefault="003B55C1" w:rsidP="003B55C1">
      <w:pPr>
        <w:pStyle w:val="ListParagraph"/>
        <w:numPr>
          <w:ilvl w:val="1"/>
          <w:numId w:val="13"/>
        </w:numPr>
        <w:rPr>
          <w:rStyle w:val="Emphasis"/>
          <w:i w:val="0"/>
          <w:iCs w:val="0"/>
        </w:rPr>
      </w:pPr>
      <w:r>
        <w:rPr>
          <w:rStyle w:val="Emphasis"/>
          <w:i w:val="0"/>
          <w:iCs w:val="0"/>
        </w:rPr>
        <w:t>Inconsistent level of detail</w:t>
      </w:r>
    </w:p>
    <w:p w:rsidR="00E27486" w:rsidRDefault="00E27486" w:rsidP="00E27486">
      <w:pPr>
        <w:pStyle w:val="ListParagraph"/>
        <w:numPr>
          <w:ilvl w:val="1"/>
          <w:numId w:val="13"/>
        </w:numPr>
        <w:rPr>
          <w:rStyle w:val="Emphasis"/>
          <w:i w:val="0"/>
          <w:iCs w:val="0"/>
        </w:rPr>
      </w:pPr>
      <w:r>
        <w:rPr>
          <w:rStyle w:val="Emphasis"/>
          <w:i w:val="0"/>
          <w:iCs w:val="0"/>
        </w:rPr>
        <w:t xml:space="preserve">The documentation has consistent style but is of varying </w:t>
      </w:r>
      <w:r w:rsidR="003B55C1">
        <w:rPr>
          <w:rStyle w:val="Emphasis"/>
          <w:i w:val="0"/>
          <w:iCs w:val="0"/>
        </w:rPr>
        <w:t xml:space="preserve">levels of detail </w:t>
      </w:r>
      <w:r>
        <w:rPr>
          <w:rStyle w:val="Emphasis"/>
          <w:i w:val="0"/>
          <w:iCs w:val="0"/>
        </w:rPr>
        <w:t>from extensive detail to no page at all</w:t>
      </w:r>
    </w:p>
    <w:p w:rsidR="00E27486" w:rsidRDefault="00E27486" w:rsidP="00E27486">
      <w:pPr>
        <w:pStyle w:val="ListParagraph"/>
        <w:numPr>
          <w:ilvl w:val="0"/>
          <w:numId w:val="13"/>
        </w:numPr>
        <w:rPr>
          <w:rStyle w:val="Emphasis"/>
          <w:i w:val="0"/>
          <w:iCs w:val="0"/>
        </w:rPr>
      </w:pPr>
      <w:r>
        <w:rPr>
          <w:rStyle w:val="Emphasis"/>
          <w:i w:val="0"/>
          <w:iCs w:val="0"/>
        </w:rPr>
        <w:t>Accuracy:</w:t>
      </w:r>
      <w:r w:rsidR="00EE0F56">
        <w:rPr>
          <w:rStyle w:val="Emphasis"/>
          <w:i w:val="0"/>
          <w:iCs w:val="0"/>
        </w:rPr>
        <w:t xml:space="preserve"> </w:t>
      </w:r>
      <w:r w:rsidR="00EE0F56" w:rsidRPr="00EE0F56">
        <w:rPr>
          <w:rStyle w:val="Emphasis"/>
          <w:b/>
          <w:i w:val="0"/>
          <w:iCs w:val="0"/>
        </w:rPr>
        <w:t>Good</w:t>
      </w:r>
    </w:p>
    <w:p w:rsidR="00074C18" w:rsidRDefault="00E27486" w:rsidP="00E27486">
      <w:pPr>
        <w:pStyle w:val="ListParagraph"/>
        <w:numPr>
          <w:ilvl w:val="1"/>
          <w:numId w:val="13"/>
        </w:numPr>
        <w:rPr>
          <w:rStyle w:val="Emphasis"/>
          <w:i w:val="0"/>
          <w:iCs w:val="0"/>
        </w:rPr>
      </w:pPr>
      <w:r>
        <w:rPr>
          <w:rStyle w:val="Emphasis"/>
          <w:i w:val="0"/>
          <w:iCs w:val="0"/>
        </w:rPr>
        <w:t xml:space="preserve">Mostly accurate </w:t>
      </w:r>
    </w:p>
    <w:p w:rsidR="00E27486" w:rsidRDefault="00074C18" w:rsidP="00E27486">
      <w:pPr>
        <w:pStyle w:val="ListParagraph"/>
        <w:numPr>
          <w:ilvl w:val="1"/>
          <w:numId w:val="13"/>
        </w:numPr>
        <w:rPr>
          <w:rStyle w:val="Emphasis"/>
          <w:i w:val="0"/>
          <w:iCs w:val="0"/>
        </w:rPr>
      </w:pPr>
      <w:r>
        <w:rPr>
          <w:rStyle w:val="Emphasis"/>
          <w:i w:val="0"/>
          <w:iCs w:val="0"/>
        </w:rPr>
        <w:t xml:space="preserve">T/e </w:t>
      </w:r>
      <w:r w:rsidR="00E27486">
        <w:rPr>
          <w:rStyle w:val="Emphasis"/>
          <w:i w:val="0"/>
          <w:iCs w:val="0"/>
        </w:rPr>
        <w:t>pages are out-of-date compared to the latest release.</w:t>
      </w:r>
    </w:p>
    <w:p w:rsidR="00074C18" w:rsidRDefault="00074C18" w:rsidP="00E27486">
      <w:pPr>
        <w:pStyle w:val="ListParagraph"/>
        <w:numPr>
          <w:ilvl w:val="1"/>
          <w:numId w:val="13"/>
        </w:numPr>
        <w:rPr>
          <w:rStyle w:val="Emphasis"/>
          <w:i w:val="0"/>
          <w:iCs w:val="0"/>
        </w:rPr>
      </w:pPr>
      <w:r>
        <w:rPr>
          <w:rStyle w:val="Emphasis"/>
          <w:i w:val="0"/>
          <w:iCs w:val="0"/>
        </w:rPr>
        <w:t>Tech pages are up-to-date (where they exist)</w:t>
      </w:r>
    </w:p>
    <w:p w:rsidR="00E27486" w:rsidRPr="00EE0F56" w:rsidRDefault="00EE0F56" w:rsidP="00E27486">
      <w:pPr>
        <w:pStyle w:val="ListParagraph"/>
        <w:numPr>
          <w:ilvl w:val="0"/>
          <w:numId w:val="13"/>
        </w:numPr>
        <w:rPr>
          <w:rStyle w:val="Emphasis"/>
          <w:i w:val="0"/>
          <w:iCs w:val="0"/>
        </w:rPr>
      </w:pPr>
      <w:r>
        <w:rPr>
          <w:rStyle w:val="Emphasis"/>
          <w:i w:val="0"/>
          <w:iCs w:val="0"/>
        </w:rPr>
        <w:t xml:space="preserve">Coverage: </w:t>
      </w:r>
      <w:r w:rsidRPr="00EE0F56">
        <w:rPr>
          <w:rStyle w:val="Emphasis"/>
          <w:b/>
          <w:i w:val="0"/>
          <w:iCs w:val="0"/>
        </w:rPr>
        <w:t>Poor</w:t>
      </w:r>
    </w:p>
    <w:p w:rsidR="00EE0F56" w:rsidRDefault="00074C18" w:rsidP="00EE0F56">
      <w:pPr>
        <w:pStyle w:val="ListParagraph"/>
        <w:numPr>
          <w:ilvl w:val="1"/>
          <w:numId w:val="13"/>
        </w:numPr>
        <w:rPr>
          <w:rStyle w:val="Emphasis"/>
          <w:i w:val="0"/>
          <w:iCs w:val="0"/>
        </w:rPr>
      </w:pPr>
      <w:r>
        <w:rPr>
          <w:rStyle w:val="Emphasis"/>
          <w:i w:val="0"/>
          <w:iCs w:val="0"/>
        </w:rPr>
        <w:t xml:space="preserve">Both t/e docs and tech docs are incomplete and cover a poor range of content. </w:t>
      </w:r>
    </w:p>
    <w:p w:rsidR="00074C18" w:rsidRDefault="00074C18" w:rsidP="00EE0F56">
      <w:pPr>
        <w:pStyle w:val="ListParagraph"/>
        <w:numPr>
          <w:ilvl w:val="1"/>
          <w:numId w:val="13"/>
        </w:numPr>
        <w:rPr>
          <w:rStyle w:val="Emphasis"/>
          <w:i w:val="0"/>
          <w:iCs w:val="0"/>
        </w:rPr>
      </w:pPr>
      <w:r>
        <w:rPr>
          <w:rStyle w:val="Emphasis"/>
          <w:i w:val="0"/>
          <w:iCs w:val="0"/>
        </w:rPr>
        <w:t>T/e has insufficient to be helpful to any new developer and offers nothing for existing developers.</w:t>
      </w:r>
    </w:p>
    <w:p w:rsidR="00806EE9" w:rsidRDefault="00074C18" w:rsidP="00806EE9">
      <w:pPr>
        <w:pStyle w:val="ListParagraph"/>
        <w:numPr>
          <w:ilvl w:val="1"/>
          <w:numId w:val="13"/>
        </w:numPr>
        <w:rPr>
          <w:rStyle w:val="Emphasis"/>
          <w:i w:val="0"/>
          <w:iCs w:val="0"/>
        </w:rPr>
      </w:pPr>
      <w:r>
        <w:rPr>
          <w:rStyle w:val="Emphasis"/>
          <w:i w:val="0"/>
          <w:iCs w:val="0"/>
        </w:rPr>
        <w:t>Tech has sufficient to be helpful to developers looking for specific information but not in all areas.</w:t>
      </w:r>
    </w:p>
    <w:p w:rsidR="00806EE9" w:rsidRDefault="00806EE9" w:rsidP="00FE182C">
      <w:pPr>
        <w:pStyle w:val="Heading3"/>
        <w:rPr>
          <w:rStyle w:val="Emphasis"/>
          <w:i w:val="0"/>
          <w:iCs w:val="0"/>
        </w:rPr>
      </w:pPr>
      <w:r>
        <w:rPr>
          <w:rStyle w:val="Emphasis"/>
          <w:i w:val="0"/>
          <w:iCs w:val="0"/>
        </w:rPr>
        <w:t>Inline</w:t>
      </w:r>
    </w:p>
    <w:p w:rsidR="00806EE9" w:rsidRDefault="00806EE9" w:rsidP="00806EE9">
      <w:pPr>
        <w:pStyle w:val="ListParagraph"/>
        <w:numPr>
          <w:ilvl w:val="0"/>
          <w:numId w:val="13"/>
        </w:numPr>
        <w:rPr>
          <w:rStyle w:val="Emphasis"/>
          <w:i w:val="0"/>
          <w:iCs w:val="0"/>
        </w:rPr>
      </w:pPr>
      <w:r>
        <w:rPr>
          <w:rStyle w:val="Emphasis"/>
          <w:i w:val="0"/>
          <w:iCs w:val="0"/>
        </w:rPr>
        <w:t>Incomplete</w:t>
      </w:r>
    </w:p>
    <w:p w:rsidR="00806EE9" w:rsidRPr="000E27A2" w:rsidRDefault="000E27A2" w:rsidP="00806EE9">
      <w:pPr>
        <w:pStyle w:val="ListParagraph"/>
        <w:numPr>
          <w:ilvl w:val="0"/>
          <w:numId w:val="13"/>
        </w:numPr>
        <w:rPr>
          <w:rStyle w:val="Emphasis"/>
          <w:i w:val="0"/>
          <w:iCs w:val="0"/>
        </w:rPr>
      </w:pPr>
      <w:r>
        <w:rPr>
          <w:rStyle w:val="Emphasis"/>
          <w:i w:val="0"/>
          <w:iCs w:val="0"/>
        </w:rPr>
        <w:t xml:space="preserve">Consistency: </w:t>
      </w:r>
      <w:r>
        <w:rPr>
          <w:rStyle w:val="Emphasis"/>
          <w:b/>
          <w:i w:val="0"/>
          <w:iCs w:val="0"/>
        </w:rPr>
        <w:t>Good</w:t>
      </w:r>
    </w:p>
    <w:p w:rsidR="000E27A2" w:rsidRDefault="000E27A2" w:rsidP="000E27A2">
      <w:pPr>
        <w:pStyle w:val="ListParagraph"/>
        <w:numPr>
          <w:ilvl w:val="1"/>
          <w:numId w:val="13"/>
        </w:numPr>
        <w:rPr>
          <w:rStyle w:val="Emphasis"/>
          <w:i w:val="0"/>
          <w:iCs w:val="0"/>
        </w:rPr>
      </w:pPr>
      <w:r>
        <w:rPr>
          <w:rStyle w:val="Emphasis"/>
          <w:i w:val="0"/>
          <w:iCs w:val="0"/>
        </w:rPr>
        <w:t>Consistent style</w:t>
      </w:r>
    </w:p>
    <w:p w:rsidR="000E27A2" w:rsidRDefault="000E27A2" w:rsidP="000E27A2">
      <w:pPr>
        <w:pStyle w:val="ListParagraph"/>
        <w:numPr>
          <w:ilvl w:val="1"/>
          <w:numId w:val="13"/>
        </w:numPr>
        <w:rPr>
          <w:rStyle w:val="Emphasis"/>
          <w:i w:val="0"/>
          <w:iCs w:val="0"/>
        </w:rPr>
      </w:pPr>
      <w:r>
        <w:rPr>
          <w:rStyle w:val="Emphasis"/>
          <w:i w:val="0"/>
          <w:iCs w:val="0"/>
        </w:rPr>
        <w:t>Consistent layout</w:t>
      </w:r>
    </w:p>
    <w:p w:rsidR="000E27A2" w:rsidRDefault="000E27A2" w:rsidP="000E27A2">
      <w:pPr>
        <w:pStyle w:val="ListParagraph"/>
        <w:numPr>
          <w:ilvl w:val="1"/>
          <w:numId w:val="13"/>
        </w:numPr>
        <w:rPr>
          <w:rStyle w:val="Emphasis"/>
          <w:i w:val="0"/>
          <w:iCs w:val="0"/>
        </w:rPr>
      </w:pPr>
      <w:r>
        <w:rPr>
          <w:rStyle w:val="Emphasis"/>
          <w:i w:val="0"/>
          <w:iCs w:val="0"/>
        </w:rPr>
        <w:t>Consistent level of detail</w:t>
      </w:r>
    </w:p>
    <w:p w:rsidR="000E27A2" w:rsidRDefault="000E27A2" w:rsidP="000E27A2">
      <w:pPr>
        <w:pStyle w:val="ListParagraph"/>
        <w:numPr>
          <w:ilvl w:val="1"/>
          <w:numId w:val="13"/>
        </w:numPr>
        <w:rPr>
          <w:rStyle w:val="Emphasis"/>
          <w:i w:val="0"/>
          <w:iCs w:val="0"/>
        </w:rPr>
      </w:pPr>
      <w:r>
        <w:rPr>
          <w:rStyle w:val="Emphasis"/>
          <w:i w:val="0"/>
          <w:iCs w:val="0"/>
        </w:rPr>
        <w:t>Consistent level of information provided about definition/implementation</w:t>
      </w:r>
    </w:p>
    <w:p w:rsidR="000E27A2" w:rsidRDefault="000E27A2" w:rsidP="000E27A2">
      <w:pPr>
        <w:pStyle w:val="ListParagraph"/>
        <w:numPr>
          <w:ilvl w:val="0"/>
          <w:numId w:val="13"/>
        </w:numPr>
      </w:pPr>
      <w:r>
        <w:t xml:space="preserve">Accuracy: </w:t>
      </w:r>
      <w:r>
        <w:rPr>
          <w:b/>
        </w:rPr>
        <w:t>Excellent</w:t>
      </w:r>
    </w:p>
    <w:p w:rsidR="000E27A2" w:rsidRDefault="000E27A2" w:rsidP="000E27A2">
      <w:pPr>
        <w:pStyle w:val="ListParagraph"/>
        <w:numPr>
          <w:ilvl w:val="1"/>
          <w:numId w:val="13"/>
        </w:numPr>
        <w:rPr>
          <w:rStyle w:val="Emphasis"/>
          <w:i w:val="0"/>
          <w:iCs w:val="0"/>
        </w:rPr>
      </w:pPr>
      <w:r>
        <w:rPr>
          <w:rStyle w:val="Emphasis"/>
          <w:i w:val="0"/>
          <w:iCs w:val="0"/>
        </w:rPr>
        <w:t>Reflects developer’s intentions well</w:t>
      </w:r>
    </w:p>
    <w:p w:rsidR="000E27A2" w:rsidRDefault="000E27A2" w:rsidP="000E27A2">
      <w:pPr>
        <w:pStyle w:val="ListParagraph"/>
        <w:numPr>
          <w:ilvl w:val="1"/>
          <w:numId w:val="13"/>
        </w:numPr>
        <w:rPr>
          <w:rStyle w:val="Emphasis"/>
          <w:i w:val="0"/>
          <w:iCs w:val="0"/>
        </w:rPr>
      </w:pPr>
      <w:r>
        <w:rPr>
          <w:rStyle w:val="Emphasis"/>
          <w:i w:val="0"/>
          <w:iCs w:val="0"/>
        </w:rPr>
        <w:t>Definition descriptions match what might be expected.</w:t>
      </w:r>
    </w:p>
    <w:p w:rsidR="000E27A2" w:rsidRDefault="000E27A2" w:rsidP="000E27A2">
      <w:pPr>
        <w:pStyle w:val="ListParagraph"/>
        <w:numPr>
          <w:ilvl w:val="1"/>
          <w:numId w:val="13"/>
        </w:numPr>
        <w:rPr>
          <w:rStyle w:val="Emphasis"/>
          <w:i w:val="0"/>
          <w:iCs w:val="0"/>
        </w:rPr>
      </w:pPr>
      <w:r>
        <w:rPr>
          <w:rStyle w:val="Emphasis"/>
          <w:i w:val="0"/>
          <w:iCs w:val="0"/>
        </w:rPr>
        <w:t>Implementation descriptions match the actual code</w:t>
      </w:r>
    </w:p>
    <w:p w:rsidR="000E27A2" w:rsidRDefault="000E27A2" w:rsidP="000E27A2">
      <w:pPr>
        <w:pStyle w:val="ListParagraph"/>
        <w:numPr>
          <w:ilvl w:val="0"/>
          <w:numId w:val="13"/>
        </w:numPr>
        <w:rPr>
          <w:rStyle w:val="Emphasis"/>
          <w:i w:val="0"/>
          <w:iCs w:val="0"/>
        </w:rPr>
      </w:pPr>
      <w:r>
        <w:rPr>
          <w:rStyle w:val="Emphasis"/>
          <w:i w:val="0"/>
          <w:iCs w:val="0"/>
        </w:rPr>
        <w:t xml:space="preserve">Coverage: </w:t>
      </w:r>
      <w:r w:rsidR="00C72F08">
        <w:rPr>
          <w:rStyle w:val="Emphasis"/>
          <w:b/>
          <w:i w:val="0"/>
          <w:iCs w:val="0"/>
        </w:rPr>
        <w:t>Promising</w:t>
      </w:r>
    </w:p>
    <w:p w:rsidR="000E27A2" w:rsidRDefault="000E27A2" w:rsidP="000E27A2">
      <w:pPr>
        <w:pStyle w:val="ListParagraph"/>
        <w:numPr>
          <w:ilvl w:val="1"/>
          <w:numId w:val="13"/>
        </w:numPr>
        <w:rPr>
          <w:rStyle w:val="Emphasis"/>
          <w:i w:val="0"/>
          <w:iCs w:val="0"/>
        </w:rPr>
      </w:pPr>
      <w:r>
        <w:rPr>
          <w:rStyle w:val="Emphasis"/>
          <w:i w:val="0"/>
          <w:iCs w:val="0"/>
        </w:rPr>
        <w:t>Most modules have full documentation</w:t>
      </w:r>
    </w:p>
    <w:p w:rsidR="000E27A2" w:rsidRDefault="000E27A2" w:rsidP="000E27A2">
      <w:pPr>
        <w:pStyle w:val="ListParagraph"/>
        <w:numPr>
          <w:ilvl w:val="1"/>
          <w:numId w:val="13"/>
        </w:numPr>
        <w:rPr>
          <w:rStyle w:val="Emphasis"/>
          <w:i w:val="0"/>
          <w:iCs w:val="0"/>
        </w:rPr>
      </w:pPr>
      <w:r>
        <w:rPr>
          <w:rStyle w:val="Emphasis"/>
          <w:i w:val="0"/>
          <w:iCs w:val="0"/>
        </w:rPr>
        <w:t xml:space="preserve">Data module </w:t>
      </w:r>
      <w:r>
        <w:rPr>
          <w:rStyle w:val="Emphasis"/>
          <w:i w:val="0"/>
          <w:iCs w:val="0"/>
        </w:rPr>
        <w:tab/>
      </w:r>
      <w:r>
        <w:rPr>
          <w:rStyle w:val="Emphasis"/>
          <w:i w:val="0"/>
          <w:iCs w:val="0"/>
        </w:rPr>
        <w:tab/>
        <w:t>: Full docs</w:t>
      </w:r>
    </w:p>
    <w:p w:rsidR="000E27A2" w:rsidRDefault="000E27A2" w:rsidP="000E27A2">
      <w:pPr>
        <w:pStyle w:val="ListParagraph"/>
        <w:numPr>
          <w:ilvl w:val="1"/>
          <w:numId w:val="13"/>
        </w:numPr>
        <w:rPr>
          <w:rStyle w:val="Emphasis"/>
          <w:i w:val="0"/>
          <w:iCs w:val="0"/>
        </w:rPr>
      </w:pPr>
      <w:r>
        <w:rPr>
          <w:rStyle w:val="Emphasis"/>
          <w:i w:val="0"/>
          <w:iCs w:val="0"/>
        </w:rPr>
        <w:t>Animation module</w:t>
      </w:r>
      <w:r>
        <w:rPr>
          <w:rStyle w:val="Emphasis"/>
          <w:i w:val="0"/>
          <w:iCs w:val="0"/>
        </w:rPr>
        <w:tab/>
      </w:r>
      <w:r>
        <w:rPr>
          <w:rStyle w:val="Emphasis"/>
          <w:i w:val="0"/>
          <w:iCs w:val="0"/>
        </w:rPr>
        <w:tab/>
        <w:t>: Full docs</w:t>
      </w:r>
    </w:p>
    <w:p w:rsidR="000E27A2" w:rsidRDefault="000E27A2" w:rsidP="000E27A2">
      <w:pPr>
        <w:pStyle w:val="ListParagraph"/>
        <w:numPr>
          <w:ilvl w:val="1"/>
          <w:numId w:val="13"/>
        </w:numPr>
        <w:rPr>
          <w:rStyle w:val="Emphasis"/>
          <w:i w:val="0"/>
          <w:iCs w:val="0"/>
        </w:rPr>
      </w:pPr>
      <w:r>
        <w:rPr>
          <w:rStyle w:val="Emphasis"/>
          <w:i w:val="0"/>
          <w:iCs w:val="0"/>
        </w:rPr>
        <w:t>Collections module</w:t>
      </w:r>
      <w:r>
        <w:rPr>
          <w:rStyle w:val="Emphasis"/>
          <w:i w:val="0"/>
          <w:iCs w:val="0"/>
        </w:rPr>
        <w:tab/>
        <w:t>: Full docs</w:t>
      </w:r>
    </w:p>
    <w:p w:rsidR="000E27A2" w:rsidRDefault="000E27A2" w:rsidP="000E27A2">
      <w:pPr>
        <w:pStyle w:val="ListParagraph"/>
        <w:numPr>
          <w:ilvl w:val="1"/>
          <w:numId w:val="13"/>
        </w:numPr>
        <w:rPr>
          <w:rStyle w:val="Emphasis"/>
          <w:i w:val="0"/>
          <w:iCs w:val="0"/>
        </w:rPr>
      </w:pPr>
      <w:r>
        <w:rPr>
          <w:rStyle w:val="Emphasis"/>
          <w:i w:val="0"/>
          <w:iCs w:val="0"/>
        </w:rPr>
        <w:lastRenderedPageBreak/>
        <w:t>Events module</w:t>
      </w:r>
      <w:r>
        <w:rPr>
          <w:rStyle w:val="Emphasis"/>
          <w:i w:val="0"/>
          <w:iCs w:val="0"/>
        </w:rPr>
        <w:tab/>
      </w:r>
      <w:r>
        <w:rPr>
          <w:rStyle w:val="Emphasis"/>
          <w:i w:val="0"/>
          <w:iCs w:val="0"/>
        </w:rPr>
        <w:tab/>
        <w:t>: Partial docs but sufficient</w:t>
      </w:r>
    </w:p>
    <w:p w:rsidR="000E27A2" w:rsidRDefault="000E27A2" w:rsidP="000E27A2">
      <w:pPr>
        <w:pStyle w:val="ListParagraph"/>
        <w:numPr>
          <w:ilvl w:val="1"/>
          <w:numId w:val="13"/>
        </w:numPr>
        <w:rPr>
          <w:rStyle w:val="Emphasis"/>
          <w:i w:val="0"/>
          <w:iCs w:val="0"/>
        </w:rPr>
      </w:pPr>
      <w:r>
        <w:rPr>
          <w:rStyle w:val="Emphasis"/>
          <w:i w:val="0"/>
          <w:iCs w:val="0"/>
        </w:rPr>
        <w:t>Exceptions module</w:t>
      </w:r>
      <w:r>
        <w:rPr>
          <w:rStyle w:val="Emphasis"/>
          <w:i w:val="0"/>
          <w:iCs w:val="0"/>
        </w:rPr>
        <w:tab/>
      </w:r>
      <w:r>
        <w:rPr>
          <w:rStyle w:val="Emphasis"/>
          <w:i w:val="0"/>
          <w:iCs w:val="0"/>
        </w:rPr>
        <w:tab/>
        <w:t>: Full docs</w:t>
      </w:r>
    </w:p>
    <w:p w:rsidR="000E27A2" w:rsidRDefault="000E27A2" w:rsidP="000E27A2">
      <w:pPr>
        <w:pStyle w:val="ListParagraph"/>
        <w:numPr>
          <w:ilvl w:val="1"/>
          <w:numId w:val="13"/>
        </w:numPr>
        <w:rPr>
          <w:rStyle w:val="Emphasis"/>
          <w:i w:val="0"/>
          <w:iCs w:val="0"/>
        </w:rPr>
      </w:pPr>
      <w:r>
        <w:rPr>
          <w:rStyle w:val="Emphasis"/>
          <w:i w:val="0"/>
          <w:iCs w:val="0"/>
        </w:rPr>
        <w:t xml:space="preserve">UI module </w:t>
      </w:r>
      <w:r>
        <w:rPr>
          <w:rStyle w:val="Emphasis"/>
          <w:i w:val="0"/>
          <w:iCs w:val="0"/>
        </w:rPr>
        <w:tab/>
      </w:r>
      <w:r>
        <w:rPr>
          <w:rStyle w:val="Emphasis"/>
          <w:i w:val="0"/>
          <w:iCs w:val="0"/>
        </w:rPr>
        <w:tab/>
      </w:r>
      <w:r>
        <w:rPr>
          <w:rStyle w:val="Emphasis"/>
          <w:i w:val="0"/>
          <w:iCs w:val="0"/>
        </w:rPr>
        <w:tab/>
        <w:t>: Extremely limited documentation</w:t>
      </w:r>
    </w:p>
    <w:p w:rsidR="007A424B" w:rsidRDefault="007A424B" w:rsidP="000E27A2">
      <w:pPr>
        <w:pStyle w:val="ListParagraph"/>
        <w:numPr>
          <w:ilvl w:val="1"/>
          <w:numId w:val="13"/>
        </w:numPr>
        <w:rPr>
          <w:rStyle w:val="Emphasis"/>
          <w:i w:val="0"/>
          <w:iCs w:val="0"/>
        </w:rPr>
      </w:pPr>
      <w:r>
        <w:rPr>
          <w:rStyle w:val="Emphasis"/>
          <w:i w:val="0"/>
          <w:iCs w:val="0"/>
        </w:rPr>
        <w:t>While most modules have full documentation, they are small in comparison to the UI module.</w:t>
      </w:r>
    </w:p>
    <w:p w:rsidR="007A424B" w:rsidRDefault="007A424B" w:rsidP="000E27A2">
      <w:pPr>
        <w:pStyle w:val="ListParagraph"/>
        <w:numPr>
          <w:ilvl w:val="1"/>
          <w:numId w:val="13"/>
        </w:numPr>
        <w:rPr>
          <w:rStyle w:val="Emphasis"/>
          <w:i w:val="0"/>
          <w:iCs w:val="0"/>
        </w:rPr>
      </w:pPr>
      <w:r>
        <w:rPr>
          <w:rStyle w:val="Emphasis"/>
          <w:i w:val="0"/>
          <w:iCs w:val="0"/>
        </w:rPr>
        <w:t>The UI module is fundamental and most important module yet it has no inline documentation.</w:t>
      </w:r>
    </w:p>
    <w:p w:rsidR="007A424B" w:rsidRDefault="007A424B" w:rsidP="000E27A2">
      <w:pPr>
        <w:pStyle w:val="ListParagraph"/>
        <w:numPr>
          <w:ilvl w:val="1"/>
          <w:numId w:val="13"/>
        </w:numPr>
        <w:rPr>
          <w:rStyle w:val="Emphasis"/>
          <w:i w:val="0"/>
          <w:iCs w:val="0"/>
        </w:rPr>
      </w:pPr>
      <w:r>
        <w:rPr>
          <w:rStyle w:val="Emphasis"/>
          <w:i w:val="0"/>
          <w:iCs w:val="0"/>
        </w:rPr>
        <w:t>Lack of UI module documentation is a serious issue.</w:t>
      </w:r>
    </w:p>
    <w:p w:rsidR="00335B9E" w:rsidRDefault="007F5983" w:rsidP="007F5983">
      <w:pPr>
        <w:pStyle w:val="Heading2"/>
        <w:rPr>
          <w:rStyle w:val="Emphasis"/>
          <w:i w:val="0"/>
          <w:iCs w:val="0"/>
        </w:rPr>
      </w:pPr>
      <w:r>
        <w:rPr>
          <w:rStyle w:val="Emphasis"/>
          <w:i w:val="0"/>
          <w:iCs w:val="0"/>
        </w:rPr>
        <w:t>Issues Identified</w:t>
      </w:r>
    </w:p>
    <w:p w:rsidR="007F5983" w:rsidRDefault="007F5983" w:rsidP="007F5983">
      <w:pPr>
        <w:pStyle w:val="Heading3"/>
      </w:pPr>
      <w:r>
        <w:t>Online</w:t>
      </w:r>
    </w:p>
    <w:p w:rsidR="007F5983" w:rsidRDefault="007F5983" w:rsidP="007F5983">
      <w:pPr>
        <w:pStyle w:val="ListParagraph"/>
        <w:numPr>
          <w:ilvl w:val="0"/>
          <w:numId w:val="13"/>
        </w:numPr>
      </w:pPr>
      <w:r>
        <w:t>Lack of detail</w:t>
      </w:r>
      <w:r w:rsidR="00FF24A0">
        <w:t xml:space="preserve"> in </w:t>
      </w:r>
      <w:r w:rsidR="00E00285">
        <w:t>t/e docs</w:t>
      </w:r>
    </w:p>
    <w:p w:rsidR="007F5983" w:rsidRDefault="007F5983" w:rsidP="007F5983">
      <w:pPr>
        <w:pStyle w:val="ListParagraph"/>
        <w:numPr>
          <w:ilvl w:val="0"/>
          <w:numId w:val="13"/>
        </w:numPr>
      </w:pPr>
      <w:r>
        <w:t>Lack of coverage</w:t>
      </w:r>
      <w:r w:rsidR="00FF24A0">
        <w:t xml:space="preserve"> in all areas</w:t>
      </w:r>
    </w:p>
    <w:p w:rsidR="007F5983" w:rsidRPr="007F5983" w:rsidRDefault="007F5983" w:rsidP="007F5983">
      <w:pPr>
        <w:pStyle w:val="ListParagraph"/>
        <w:numPr>
          <w:ilvl w:val="0"/>
          <w:numId w:val="13"/>
        </w:numPr>
      </w:pPr>
      <w:r>
        <w:t>Some accuracy issues</w:t>
      </w:r>
      <w:r w:rsidR="00FF24A0">
        <w:t xml:space="preserve"> in t/e docs</w:t>
      </w:r>
    </w:p>
    <w:p w:rsidR="007F5983" w:rsidRPr="007F5983" w:rsidRDefault="007F5983" w:rsidP="007F5983">
      <w:pPr>
        <w:pStyle w:val="Heading3"/>
      </w:pPr>
      <w:r>
        <w:t>Inline</w:t>
      </w:r>
    </w:p>
    <w:p w:rsidR="007A424B" w:rsidRDefault="001F6B0C" w:rsidP="001F6B0C">
      <w:pPr>
        <w:pStyle w:val="ListParagraph"/>
        <w:numPr>
          <w:ilvl w:val="0"/>
          <w:numId w:val="13"/>
        </w:numPr>
        <w:rPr>
          <w:rStyle w:val="Emphasis"/>
          <w:i w:val="0"/>
          <w:iCs w:val="0"/>
        </w:rPr>
      </w:pPr>
      <w:r>
        <w:rPr>
          <w:rStyle w:val="Emphasis"/>
          <w:i w:val="0"/>
          <w:iCs w:val="0"/>
        </w:rPr>
        <w:t>Lack of inline documentation for UI module</w:t>
      </w:r>
    </w:p>
    <w:p w:rsidR="001F6B0C" w:rsidRDefault="00E00285" w:rsidP="00E00285">
      <w:pPr>
        <w:pStyle w:val="Heading2"/>
        <w:rPr>
          <w:rStyle w:val="Emphasis"/>
          <w:i w:val="0"/>
          <w:iCs w:val="0"/>
        </w:rPr>
      </w:pPr>
      <w:r>
        <w:rPr>
          <w:rStyle w:val="Emphasis"/>
          <w:i w:val="0"/>
          <w:iCs w:val="0"/>
        </w:rPr>
        <w:t>Reasons for Identified Issues</w:t>
      </w:r>
    </w:p>
    <w:p w:rsidR="00E00285" w:rsidRDefault="00E00285" w:rsidP="00E00285">
      <w:pPr>
        <w:pStyle w:val="Heading3"/>
      </w:pPr>
      <w:r>
        <w:t>Online</w:t>
      </w:r>
    </w:p>
    <w:p w:rsidR="00E00285" w:rsidRDefault="00E00285" w:rsidP="00E00285">
      <w:pPr>
        <w:pStyle w:val="ListParagraph"/>
        <w:numPr>
          <w:ilvl w:val="0"/>
          <w:numId w:val="13"/>
        </w:numPr>
      </w:pPr>
      <w:r>
        <w:t>Insufficient care when writing t/e docs possibly due to lack of time</w:t>
      </w:r>
    </w:p>
    <w:p w:rsidR="00E00285" w:rsidRDefault="00E00285" w:rsidP="00E00285">
      <w:pPr>
        <w:pStyle w:val="ListParagraph"/>
        <w:numPr>
          <w:ilvl w:val="0"/>
          <w:numId w:val="13"/>
        </w:numPr>
      </w:pPr>
      <w:r>
        <w:t>Lack of time resulting in more focus on development than documentation</w:t>
      </w:r>
    </w:p>
    <w:p w:rsidR="00E00285" w:rsidRDefault="00B26053" w:rsidP="00E00285">
      <w:pPr>
        <w:pStyle w:val="ListParagraph"/>
        <w:numPr>
          <w:ilvl w:val="0"/>
          <w:numId w:val="13"/>
        </w:numPr>
      </w:pPr>
      <w:r>
        <w:t>Lack of time when releasing new versions resulting in documentation being forgotten/pushed off the to-do list</w:t>
      </w:r>
    </w:p>
    <w:p w:rsidR="00B26053" w:rsidRDefault="00852160" w:rsidP="00852160">
      <w:pPr>
        <w:pStyle w:val="Heading3"/>
      </w:pPr>
      <w:r>
        <w:t>Inline</w:t>
      </w:r>
    </w:p>
    <w:p w:rsidR="00852160" w:rsidRDefault="00852160" w:rsidP="00852160">
      <w:pPr>
        <w:pStyle w:val="ListParagraph"/>
        <w:numPr>
          <w:ilvl w:val="0"/>
          <w:numId w:val="13"/>
        </w:numPr>
      </w:pPr>
      <w:r>
        <w:t>Lack of time resulting in more focus on development than documentation</w:t>
      </w:r>
    </w:p>
    <w:p w:rsidR="00852160" w:rsidRDefault="00852160" w:rsidP="00852160">
      <w:pPr>
        <w:pStyle w:val="ListParagraph"/>
        <w:numPr>
          <w:ilvl w:val="0"/>
          <w:numId w:val="13"/>
        </w:numPr>
      </w:pPr>
      <w:r>
        <w:t>Where documentation has been written, it is on small or new files</w:t>
      </w:r>
    </w:p>
    <w:p w:rsidR="00770022" w:rsidRDefault="00770022" w:rsidP="00852160">
      <w:pPr>
        <w:pStyle w:val="ListParagraph"/>
        <w:numPr>
          <w:ilvl w:val="0"/>
          <w:numId w:val="13"/>
        </w:numPr>
      </w:pPr>
      <w:r>
        <w:t>No concerted effort made to allocate time and go back and document existing files.</w:t>
      </w:r>
    </w:p>
    <w:p w:rsidR="00852160" w:rsidRDefault="00263850" w:rsidP="00741483">
      <w:pPr>
        <w:pStyle w:val="Heading2"/>
      </w:pPr>
      <w:r>
        <w:t>Areas to be i</w:t>
      </w:r>
      <w:r w:rsidR="00741483">
        <w:t>mproved</w:t>
      </w:r>
    </w:p>
    <w:p w:rsidR="00741483" w:rsidRDefault="00741483" w:rsidP="00741483">
      <w:pPr>
        <w:pStyle w:val="Heading3"/>
      </w:pPr>
      <w:r>
        <w:t>Online</w:t>
      </w:r>
    </w:p>
    <w:p w:rsidR="00741483" w:rsidRDefault="00741483" w:rsidP="00741483">
      <w:pPr>
        <w:pStyle w:val="ListParagraph"/>
        <w:numPr>
          <w:ilvl w:val="0"/>
          <w:numId w:val="13"/>
        </w:numPr>
      </w:pPr>
      <w:r>
        <w:t>T/e docs</w:t>
      </w:r>
    </w:p>
    <w:p w:rsidR="00741483" w:rsidRDefault="00741483" w:rsidP="00741483">
      <w:pPr>
        <w:pStyle w:val="ListParagraph"/>
        <w:numPr>
          <w:ilvl w:val="1"/>
          <w:numId w:val="13"/>
        </w:numPr>
      </w:pPr>
      <w:r>
        <w:t>Tutorials</w:t>
      </w:r>
    </w:p>
    <w:p w:rsidR="00741483" w:rsidRDefault="00741483" w:rsidP="00741483">
      <w:pPr>
        <w:pStyle w:val="ListParagraph"/>
        <w:numPr>
          <w:ilvl w:val="1"/>
          <w:numId w:val="13"/>
        </w:numPr>
      </w:pPr>
      <w:r>
        <w:t>Help</w:t>
      </w:r>
    </w:p>
    <w:p w:rsidR="00741483" w:rsidRDefault="00741483" w:rsidP="00741483">
      <w:pPr>
        <w:pStyle w:val="ListParagraph"/>
        <w:numPr>
          <w:ilvl w:val="1"/>
          <w:numId w:val="13"/>
        </w:numPr>
      </w:pPr>
      <w:r>
        <w:t>Design Patterns / Models</w:t>
      </w:r>
    </w:p>
    <w:p w:rsidR="00741483" w:rsidRDefault="00741483" w:rsidP="00741483">
      <w:pPr>
        <w:pStyle w:val="ListParagraph"/>
        <w:numPr>
          <w:ilvl w:val="1"/>
          <w:numId w:val="13"/>
        </w:numPr>
      </w:pPr>
      <w:r>
        <w:t>Layout Design</w:t>
      </w:r>
    </w:p>
    <w:p w:rsidR="00AC5B70" w:rsidRDefault="00AC5B70" w:rsidP="00741483">
      <w:pPr>
        <w:pStyle w:val="ListParagraph"/>
        <w:numPr>
          <w:ilvl w:val="1"/>
          <w:numId w:val="13"/>
        </w:numPr>
      </w:pPr>
      <w:r>
        <w:t>Writing Documentation</w:t>
      </w:r>
    </w:p>
    <w:p w:rsidR="00741483" w:rsidRDefault="0032655E" w:rsidP="00741483">
      <w:pPr>
        <w:pStyle w:val="ListParagraph"/>
        <w:numPr>
          <w:ilvl w:val="1"/>
          <w:numId w:val="13"/>
        </w:numPr>
      </w:pPr>
      <w:r>
        <w:t>Tools</w:t>
      </w:r>
    </w:p>
    <w:p w:rsidR="00741483" w:rsidRDefault="00C62AA2" w:rsidP="00741483">
      <w:pPr>
        <w:pStyle w:val="ListParagraph"/>
        <w:numPr>
          <w:ilvl w:val="0"/>
          <w:numId w:val="13"/>
        </w:numPr>
      </w:pPr>
      <w:r>
        <w:t>Tech docs</w:t>
      </w:r>
    </w:p>
    <w:p w:rsidR="00C62AA2" w:rsidRDefault="00F86CD8" w:rsidP="00C62AA2">
      <w:pPr>
        <w:pStyle w:val="ListParagraph"/>
        <w:numPr>
          <w:ilvl w:val="1"/>
          <w:numId w:val="13"/>
        </w:numPr>
      </w:pPr>
      <w:r>
        <w:t xml:space="preserve">All </w:t>
      </w:r>
      <w:r w:rsidR="00B05DF6">
        <w:t>modules</w:t>
      </w:r>
    </w:p>
    <w:p w:rsidR="00F86CD8" w:rsidRDefault="00F543BE" w:rsidP="00F543BE">
      <w:pPr>
        <w:pStyle w:val="Heading3"/>
      </w:pPr>
      <w:r>
        <w:t>Inline</w:t>
      </w:r>
    </w:p>
    <w:p w:rsidR="00F543BE" w:rsidRDefault="00F543BE" w:rsidP="00F543BE">
      <w:pPr>
        <w:pStyle w:val="ListParagraph"/>
        <w:numPr>
          <w:ilvl w:val="0"/>
          <w:numId w:val="13"/>
        </w:numPr>
      </w:pPr>
      <w:r>
        <w:t>UI module</w:t>
      </w:r>
    </w:p>
    <w:p w:rsidR="00F543BE" w:rsidRDefault="00F543BE" w:rsidP="00446935">
      <w:pPr>
        <w:pStyle w:val="Heading2"/>
      </w:pPr>
      <w:r>
        <w:t xml:space="preserve">Areas of </w:t>
      </w:r>
      <w:r w:rsidR="006B2BDE">
        <w:t>Exemplary Standard</w:t>
      </w:r>
    </w:p>
    <w:p w:rsidR="006B2BDE" w:rsidRDefault="005B7B6A" w:rsidP="005B7B6A">
      <w:pPr>
        <w:pStyle w:val="Heading3"/>
      </w:pPr>
      <w:r>
        <w:t>Online</w:t>
      </w:r>
    </w:p>
    <w:p w:rsidR="005B7B6A" w:rsidRDefault="005B7B6A" w:rsidP="005B7B6A">
      <w:r>
        <w:t>None to date.</w:t>
      </w:r>
    </w:p>
    <w:p w:rsidR="005B7B6A" w:rsidRDefault="005B7B6A" w:rsidP="005B7B6A">
      <w:pPr>
        <w:pStyle w:val="Heading3"/>
      </w:pPr>
      <w:r>
        <w:lastRenderedPageBreak/>
        <w:t>Inline</w:t>
      </w:r>
    </w:p>
    <w:p w:rsidR="005B7B6A" w:rsidRDefault="005B7B6A" w:rsidP="005B7B6A">
      <w:pPr>
        <w:pStyle w:val="ListParagraph"/>
        <w:numPr>
          <w:ilvl w:val="0"/>
          <w:numId w:val="13"/>
        </w:numPr>
      </w:pPr>
      <w:r>
        <w:t>Collections module</w:t>
      </w:r>
    </w:p>
    <w:p w:rsidR="005B7B6A" w:rsidRDefault="005B7B6A" w:rsidP="005B7B6A">
      <w:pPr>
        <w:pStyle w:val="ListParagraph"/>
        <w:numPr>
          <w:ilvl w:val="0"/>
          <w:numId w:val="13"/>
        </w:numPr>
      </w:pPr>
      <w:r>
        <w:t>Data module</w:t>
      </w:r>
    </w:p>
    <w:p w:rsidR="005B7B6A" w:rsidRDefault="00AD3A50" w:rsidP="00AD3A50">
      <w:pPr>
        <w:pStyle w:val="Heading2"/>
      </w:pPr>
      <w:r>
        <w:t>Action to be taken</w:t>
      </w:r>
    </w:p>
    <w:p w:rsidR="00AD3A50" w:rsidRDefault="00562760" w:rsidP="00562760">
      <w:pPr>
        <w:pStyle w:val="Heading3"/>
      </w:pPr>
      <w:r>
        <w:t>Online</w:t>
      </w:r>
    </w:p>
    <w:p w:rsidR="00562760" w:rsidRDefault="00562760" w:rsidP="00562760">
      <w:pPr>
        <w:pStyle w:val="ListParagraph"/>
        <w:numPr>
          <w:ilvl w:val="0"/>
          <w:numId w:val="13"/>
        </w:numPr>
      </w:pPr>
      <w:r>
        <w:t>Allocate more time to writing online documentation</w:t>
      </w:r>
    </w:p>
    <w:p w:rsidR="00562760" w:rsidRDefault="00562760" w:rsidP="00562760">
      <w:pPr>
        <w:pStyle w:val="ListParagraph"/>
        <w:numPr>
          <w:ilvl w:val="0"/>
          <w:numId w:val="13"/>
        </w:numPr>
      </w:pPr>
      <w:r>
        <w:t>Write one tutorial per sample app (see Version 1.0.3)</w:t>
      </w:r>
    </w:p>
    <w:p w:rsidR="00562760" w:rsidRDefault="00562760" w:rsidP="00562760">
      <w:pPr>
        <w:pStyle w:val="ListParagraph"/>
        <w:numPr>
          <w:ilvl w:val="0"/>
          <w:numId w:val="13"/>
        </w:numPr>
      </w:pPr>
      <w:r>
        <w:t>Produce list of useful documentation pages covering main tasks when creating new apps</w:t>
      </w:r>
    </w:p>
    <w:p w:rsidR="00562760" w:rsidRDefault="00562760" w:rsidP="00562760">
      <w:pPr>
        <w:pStyle w:val="ListParagraph"/>
        <w:numPr>
          <w:ilvl w:val="0"/>
          <w:numId w:val="13"/>
        </w:numPr>
      </w:pPr>
      <w:r>
        <w:t>Write pages on the above list</w:t>
      </w:r>
    </w:p>
    <w:p w:rsidR="00562760" w:rsidRDefault="00562760" w:rsidP="00562760">
      <w:pPr>
        <w:pStyle w:val="ListParagraph"/>
        <w:numPr>
          <w:ilvl w:val="0"/>
          <w:numId w:val="13"/>
        </w:numPr>
      </w:pPr>
      <w:r>
        <w:t>Contact developers and ask what they would find helpful</w:t>
      </w:r>
    </w:p>
    <w:p w:rsidR="00562760" w:rsidRDefault="00562760" w:rsidP="00562760">
      <w:pPr>
        <w:pStyle w:val="ListParagraph"/>
        <w:numPr>
          <w:ilvl w:val="0"/>
          <w:numId w:val="13"/>
        </w:numPr>
      </w:pPr>
      <w:r>
        <w:t>Begin compiling a list of common tasks/issues that could be added to FAQ</w:t>
      </w:r>
    </w:p>
    <w:p w:rsidR="00562760" w:rsidRDefault="00562760" w:rsidP="00562760">
      <w:pPr>
        <w:pStyle w:val="ListParagraph"/>
        <w:numPr>
          <w:ilvl w:val="0"/>
          <w:numId w:val="13"/>
        </w:numPr>
      </w:pPr>
      <w:r>
        <w:t>Update Data Binding Model diagram and add information to that page explaining it.</w:t>
      </w:r>
    </w:p>
    <w:p w:rsidR="00562760" w:rsidRDefault="00562760" w:rsidP="00562760">
      <w:pPr>
        <w:pStyle w:val="ListParagraph"/>
        <w:numPr>
          <w:ilvl w:val="0"/>
          <w:numId w:val="13"/>
        </w:numPr>
      </w:pPr>
      <w:r>
        <w:t xml:space="preserve">Add documentation page for each tool </w:t>
      </w:r>
      <w:r w:rsidR="00606CF9">
        <w:t>explain what it does and how it can be used.</w:t>
      </w:r>
    </w:p>
    <w:p w:rsidR="00606CF9" w:rsidRDefault="00606CF9" w:rsidP="00562760">
      <w:pPr>
        <w:pStyle w:val="ListParagraph"/>
        <w:numPr>
          <w:ilvl w:val="0"/>
          <w:numId w:val="13"/>
        </w:numPr>
      </w:pPr>
      <w:r>
        <w:t>Update all tech docs to latest release version (1.0.3)</w:t>
      </w:r>
    </w:p>
    <w:p w:rsidR="00606CF9" w:rsidRDefault="00606CF9" w:rsidP="00606CF9">
      <w:pPr>
        <w:pStyle w:val="Heading3"/>
      </w:pPr>
      <w:r>
        <w:t>Inline</w:t>
      </w:r>
    </w:p>
    <w:p w:rsidR="00606CF9" w:rsidRDefault="00606CF9" w:rsidP="00606CF9">
      <w:pPr>
        <w:pStyle w:val="ListParagraph"/>
        <w:numPr>
          <w:ilvl w:val="0"/>
          <w:numId w:val="13"/>
        </w:numPr>
      </w:pPr>
      <w:r>
        <w:t>Allocate more time to writing inline documentation specifically for UI module</w:t>
      </w:r>
    </w:p>
    <w:p w:rsidR="00606CF9" w:rsidRDefault="00EF060F" w:rsidP="00EF060F">
      <w:pPr>
        <w:pStyle w:val="Heading1"/>
      </w:pPr>
      <w:r>
        <w:t>German Documentation</w:t>
      </w:r>
    </w:p>
    <w:p w:rsidR="00EF060F" w:rsidRPr="00EF060F" w:rsidRDefault="00EF060F" w:rsidP="00EF060F">
      <w:r>
        <w:t xml:space="preserve">German documentation is being created slowly </w:t>
      </w:r>
      <w:r w:rsidR="00995241">
        <w:t xml:space="preserve">but </w:t>
      </w:r>
      <w:r>
        <w:t>in a</w:t>
      </w:r>
      <w:r w:rsidR="00995241">
        <w:t>n</w:t>
      </w:r>
      <w:r>
        <w:t xml:space="preserve"> </w:t>
      </w:r>
      <w:r w:rsidR="00995241">
        <w:t xml:space="preserve">organized </w:t>
      </w:r>
      <w:bookmarkStart w:id="0" w:name="_GoBack"/>
      <w:bookmarkEnd w:id="0"/>
      <w:r>
        <w:t>fashion. It is unlikely to be completed in the coming months and may only be of limited help due to limited coverage of the translation. More translators are being sought and German developers are being contacted.</w:t>
      </w:r>
    </w:p>
    <w:sectPr w:rsidR="00EF060F" w:rsidRPr="00EF060F" w:rsidSect="000E27A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F3743D1"/>
    <w:multiLevelType w:val="hybridMultilevel"/>
    <w:tmpl w:val="7EC8602E"/>
    <w:lvl w:ilvl="0" w:tplc="12A45BD6">
      <w:numFmt w:val="bullet"/>
      <w:lvlText w:val="-"/>
      <w:lvlJc w:val="left"/>
      <w:pPr>
        <w:ind w:left="405" w:hanging="360"/>
      </w:pPr>
      <w:rPr>
        <w:rFonts w:ascii="Calibri" w:eastAsiaTheme="minorEastAsia"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89"/>
    <w:rsid w:val="00061E4D"/>
    <w:rsid w:val="00074C18"/>
    <w:rsid w:val="000E27A2"/>
    <w:rsid w:val="00121932"/>
    <w:rsid w:val="001F6B0C"/>
    <w:rsid w:val="00263850"/>
    <w:rsid w:val="0032655E"/>
    <w:rsid w:val="00335B9E"/>
    <w:rsid w:val="003B55C1"/>
    <w:rsid w:val="00562760"/>
    <w:rsid w:val="005B7B6A"/>
    <w:rsid w:val="00606CF9"/>
    <w:rsid w:val="006B2BDE"/>
    <w:rsid w:val="00735D7B"/>
    <w:rsid w:val="00741483"/>
    <w:rsid w:val="00770022"/>
    <w:rsid w:val="007A424B"/>
    <w:rsid w:val="007F5983"/>
    <w:rsid w:val="00806EE9"/>
    <w:rsid w:val="00831B89"/>
    <w:rsid w:val="00852160"/>
    <w:rsid w:val="0092434F"/>
    <w:rsid w:val="009946DF"/>
    <w:rsid w:val="00995241"/>
    <w:rsid w:val="00A4068C"/>
    <w:rsid w:val="00AC5B70"/>
    <w:rsid w:val="00AD3A50"/>
    <w:rsid w:val="00B05DF6"/>
    <w:rsid w:val="00B26053"/>
    <w:rsid w:val="00C62AA2"/>
    <w:rsid w:val="00C72F08"/>
    <w:rsid w:val="00E00285"/>
    <w:rsid w:val="00E27486"/>
    <w:rsid w:val="00E57242"/>
    <w:rsid w:val="00EE0F56"/>
    <w:rsid w:val="00EF060F"/>
    <w:rsid w:val="00F543BE"/>
    <w:rsid w:val="00F86CD8"/>
    <w:rsid w:val="00FD47B0"/>
    <w:rsid w:val="00FE182C"/>
    <w:rsid w:val="00FF24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7C879-D578-4B1D-AF86-17752021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C. Nutting</dc:creator>
  <cp:keywords/>
  <cp:lastModifiedBy>Edward C. Nutting</cp:lastModifiedBy>
  <cp:revision>36</cp:revision>
  <dcterms:created xsi:type="dcterms:W3CDTF">2013-09-02T16:22:00Z</dcterms:created>
  <dcterms:modified xsi:type="dcterms:W3CDTF">2013-09-02T17:11:00Z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